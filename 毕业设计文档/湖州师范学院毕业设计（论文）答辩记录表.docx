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D3" w:rsidRDefault="003F1FD3" w:rsidP="003F1FD3">
      <w:pPr>
        <w:widowControl/>
        <w:jc w:val="center"/>
        <w:rPr>
          <w:rFonts w:hAnsi="宋体"/>
          <w:b/>
          <w:bCs/>
          <w:spacing w:val="4"/>
          <w:sz w:val="32"/>
        </w:rPr>
      </w:pPr>
      <w:r>
        <w:rPr>
          <w:rFonts w:hAnsi="宋体" w:hint="eastAsia"/>
          <w:b/>
          <w:bCs/>
          <w:spacing w:val="4"/>
          <w:sz w:val="32"/>
        </w:rPr>
        <w:t>湖州师范学院毕业设计（论文）答辩记录表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297"/>
        <w:gridCol w:w="851"/>
        <w:gridCol w:w="1559"/>
        <w:gridCol w:w="709"/>
        <w:gridCol w:w="2244"/>
      </w:tblGrid>
      <w:tr w:rsidR="003F1FD3" w:rsidTr="00670DBC">
        <w:trPr>
          <w:cantSplit/>
          <w:trHeight w:val="480"/>
          <w:jc w:val="center"/>
        </w:trPr>
        <w:tc>
          <w:tcPr>
            <w:tcW w:w="1800" w:type="dxa"/>
            <w:vAlign w:val="center"/>
          </w:tcPr>
          <w:p w:rsidR="003F1FD3" w:rsidRDefault="003F1FD3" w:rsidP="00670DBC">
            <w:pPr>
              <w:widowControl/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660" w:type="dxa"/>
            <w:gridSpan w:val="5"/>
            <w:vAlign w:val="center"/>
          </w:tcPr>
          <w:p w:rsidR="003F1FD3" w:rsidRDefault="002251C2" w:rsidP="00AA2677">
            <w:pPr>
              <w:widowControl/>
              <w:jc w:val="center"/>
            </w:pPr>
            <w:r>
              <w:rPr>
                <w:rFonts w:hint="eastAsia"/>
              </w:rPr>
              <w:t>云总机</w:t>
            </w:r>
            <w:r>
              <w:t>运营管</w:t>
            </w:r>
            <w:bookmarkStart w:id="0" w:name="_GoBack"/>
            <w:bookmarkEnd w:id="0"/>
            <w:r>
              <w:t>理系统</w:t>
            </w:r>
          </w:p>
        </w:tc>
      </w:tr>
      <w:tr w:rsidR="003F1FD3" w:rsidTr="002251C2">
        <w:trPr>
          <w:trHeight w:val="480"/>
          <w:jc w:val="center"/>
        </w:trPr>
        <w:tc>
          <w:tcPr>
            <w:tcW w:w="1800" w:type="dxa"/>
            <w:vAlign w:val="center"/>
          </w:tcPr>
          <w:p w:rsidR="003F1FD3" w:rsidRDefault="003F1FD3" w:rsidP="00670DBC">
            <w:pPr>
              <w:widowControl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297" w:type="dxa"/>
            <w:vAlign w:val="center"/>
          </w:tcPr>
          <w:p w:rsidR="003F1FD3" w:rsidRDefault="002251C2" w:rsidP="00670DBC">
            <w:pPr>
              <w:widowControl/>
              <w:jc w:val="center"/>
            </w:pPr>
            <w:r>
              <w:rPr>
                <w:rFonts w:hint="eastAsia"/>
              </w:rPr>
              <w:t>张哲先</w:t>
            </w:r>
          </w:p>
        </w:tc>
        <w:tc>
          <w:tcPr>
            <w:tcW w:w="851" w:type="dxa"/>
            <w:vAlign w:val="center"/>
          </w:tcPr>
          <w:p w:rsidR="003F1FD3" w:rsidRDefault="003F1FD3" w:rsidP="00670DBC">
            <w:pPr>
              <w:widowControl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559" w:type="dxa"/>
            <w:vAlign w:val="center"/>
          </w:tcPr>
          <w:p w:rsidR="003F1FD3" w:rsidRDefault="002251C2" w:rsidP="00670DBC">
            <w:pPr>
              <w:widowControl/>
              <w:jc w:val="center"/>
            </w:pPr>
            <w:r>
              <w:rPr>
                <w:rFonts w:hint="eastAsia"/>
              </w:rPr>
              <w:t>2014082411</w:t>
            </w:r>
          </w:p>
        </w:tc>
        <w:tc>
          <w:tcPr>
            <w:tcW w:w="709" w:type="dxa"/>
            <w:vAlign w:val="center"/>
          </w:tcPr>
          <w:p w:rsidR="003F1FD3" w:rsidRDefault="003F1FD3" w:rsidP="00670DBC">
            <w:pPr>
              <w:widowControl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244" w:type="dxa"/>
            <w:vAlign w:val="center"/>
          </w:tcPr>
          <w:p w:rsidR="003F1FD3" w:rsidRDefault="002251C2" w:rsidP="00670DBC">
            <w:pPr>
              <w:widowControl/>
              <w:jc w:val="center"/>
            </w:pPr>
            <w:r>
              <w:rPr>
                <w:rFonts w:hint="eastAsia"/>
              </w:rPr>
              <w:t>计算机</w:t>
            </w:r>
            <w:r>
              <w:t>科学与技术</w:t>
            </w:r>
          </w:p>
        </w:tc>
      </w:tr>
      <w:tr w:rsidR="003F1FD3" w:rsidTr="00670DBC">
        <w:trPr>
          <w:cantSplit/>
          <w:trHeight w:val="7457"/>
          <w:jc w:val="center"/>
        </w:trPr>
        <w:tc>
          <w:tcPr>
            <w:tcW w:w="8460" w:type="dxa"/>
            <w:gridSpan w:val="6"/>
          </w:tcPr>
          <w:p w:rsidR="003F1FD3" w:rsidRDefault="003F1FD3" w:rsidP="00670DBC">
            <w:pPr>
              <w:widowControl/>
            </w:pPr>
            <w:r>
              <w:rPr>
                <w:rFonts w:hint="eastAsia"/>
              </w:rPr>
              <w:t>答辩记录：</w:t>
            </w: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  <w:spacing w:afterLines="50" w:after="156"/>
              <w:ind w:firstLineChars="2150" w:firstLine="5160"/>
              <w:rPr>
                <w:u w:val="single"/>
              </w:rPr>
            </w:pPr>
            <w:r>
              <w:rPr>
                <w:rFonts w:hint="eastAsia"/>
              </w:rPr>
              <w:t>记录人（签名）</w:t>
            </w:r>
            <w:r>
              <w:rPr>
                <w:rFonts w:hint="eastAsia"/>
                <w:u w:val="single"/>
              </w:rPr>
              <w:t xml:space="preserve">           </w:t>
            </w:r>
          </w:p>
          <w:p w:rsidR="003F1FD3" w:rsidRDefault="003F1FD3" w:rsidP="00670DBC">
            <w:pPr>
              <w:widowControl/>
              <w:spacing w:afterLines="50" w:after="156"/>
            </w:pPr>
            <w:r>
              <w:rPr>
                <w:rFonts w:hint="eastAsia"/>
              </w:rPr>
              <w:t xml:space="preserve">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3F1FD3" w:rsidTr="00670DBC">
        <w:trPr>
          <w:cantSplit/>
          <w:trHeight w:val="2576"/>
          <w:jc w:val="center"/>
        </w:trPr>
        <w:tc>
          <w:tcPr>
            <w:tcW w:w="8460" w:type="dxa"/>
            <w:gridSpan w:val="6"/>
            <w:tcBorders>
              <w:bottom w:val="single" w:sz="4" w:space="0" w:color="auto"/>
            </w:tcBorders>
          </w:tcPr>
          <w:p w:rsidR="003F1FD3" w:rsidRDefault="003F1FD3" w:rsidP="00670DBC">
            <w:pPr>
              <w:widowControl/>
            </w:pPr>
            <w:r>
              <w:rPr>
                <w:rFonts w:hint="eastAsia"/>
              </w:rPr>
              <w:t>答辩小组意见：</w:t>
            </w: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/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>
            <w:pPr>
              <w:widowControl/>
            </w:pPr>
          </w:p>
          <w:p w:rsidR="003F1FD3" w:rsidRDefault="003F1FD3" w:rsidP="00670DBC"/>
          <w:p w:rsidR="003F1FD3" w:rsidRDefault="003F1FD3" w:rsidP="00670DBC"/>
          <w:p w:rsidR="003F1FD3" w:rsidRDefault="003F1FD3" w:rsidP="00670DBC">
            <w:pPr>
              <w:widowControl/>
              <w:spacing w:afterLines="50" w:after="156"/>
              <w:ind w:firstLineChars="1500" w:firstLine="3600"/>
              <w:rPr>
                <w:u w:val="single"/>
              </w:rPr>
            </w:pPr>
            <w:r>
              <w:rPr>
                <w:rFonts w:hint="eastAsia"/>
              </w:rPr>
              <w:t>得分：</w:t>
            </w:r>
            <w:r>
              <w:rPr>
                <w:rFonts w:hint="eastAsia"/>
                <w:u w:val="single"/>
              </w:rPr>
              <w:t xml:space="preserve">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组长（签名）</w:t>
            </w:r>
            <w:r>
              <w:rPr>
                <w:rFonts w:hint="eastAsia"/>
                <w:u w:val="single"/>
              </w:rPr>
              <w:t xml:space="preserve">         </w:t>
            </w:r>
          </w:p>
          <w:p w:rsidR="003F1FD3" w:rsidRDefault="003F1FD3" w:rsidP="00670DBC">
            <w:pPr>
              <w:widowControl/>
              <w:spacing w:afterLines="50" w:after="156"/>
              <w:ind w:firstLineChars="600" w:firstLine="1440"/>
            </w:pPr>
            <w:r>
              <w:rPr>
                <w:rFonts w:hint="eastAsia"/>
              </w:rPr>
              <w:t xml:space="preserve">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3F1FD3" w:rsidRDefault="003F1FD3" w:rsidP="003F1FD3">
      <w:pPr>
        <w:widowControl/>
        <w:jc w:val="center"/>
        <w:rPr>
          <w:rFonts w:hAnsi="宋体"/>
          <w:b/>
          <w:bCs/>
          <w:spacing w:val="4"/>
          <w:sz w:val="32"/>
        </w:rPr>
      </w:pPr>
    </w:p>
    <w:p w:rsidR="001D4AD9" w:rsidRPr="003F1FD3" w:rsidRDefault="001D4AD9" w:rsidP="003F1FD3"/>
    <w:sectPr w:rsidR="001D4AD9" w:rsidRPr="003F1FD3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2C4" w:rsidRDefault="006B62C4">
      <w:r>
        <w:separator/>
      </w:r>
    </w:p>
  </w:endnote>
  <w:endnote w:type="continuationSeparator" w:id="0">
    <w:p w:rsidR="006B62C4" w:rsidRDefault="006B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2C4" w:rsidRDefault="006B62C4">
      <w:r>
        <w:separator/>
      </w:r>
    </w:p>
  </w:footnote>
  <w:footnote w:type="continuationSeparator" w:id="0">
    <w:p w:rsidR="006B62C4" w:rsidRDefault="006B6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AD9" w:rsidRDefault="001D4AD9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48D"/>
    <w:rsid w:val="000951DA"/>
    <w:rsid w:val="000B2812"/>
    <w:rsid w:val="000C606E"/>
    <w:rsid w:val="000E3540"/>
    <w:rsid w:val="00100CF3"/>
    <w:rsid w:val="00141C55"/>
    <w:rsid w:val="00160EFD"/>
    <w:rsid w:val="00172A27"/>
    <w:rsid w:val="00184CC0"/>
    <w:rsid w:val="001B5160"/>
    <w:rsid w:val="001B5766"/>
    <w:rsid w:val="001C022D"/>
    <w:rsid w:val="001D4AD9"/>
    <w:rsid w:val="001E439C"/>
    <w:rsid w:val="00223A92"/>
    <w:rsid w:val="002251C2"/>
    <w:rsid w:val="00261B57"/>
    <w:rsid w:val="00265B6D"/>
    <w:rsid w:val="00283AD3"/>
    <w:rsid w:val="00290240"/>
    <w:rsid w:val="002A0114"/>
    <w:rsid w:val="002F01C4"/>
    <w:rsid w:val="002F3C1B"/>
    <w:rsid w:val="003020A4"/>
    <w:rsid w:val="003176E3"/>
    <w:rsid w:val="0035249D"/>
    <w:rsid w:val="00370796"/>
    <w:rsid w:val="003A73E4"/>
    <w:rsid w:val="003F1FD3"/>
    <w:rsid w:val="0046239E"/>
    <w:rsid w:val="00462DF4"/>
    <w:rsid w:val="00462E98"/>
    <w:rsid w:val="004871D6"/>
    <w:rsid w:val="004B00E6"/>
    <w:rsid w:val="004F580A"/>
    <w:rsid w:val="00524642"/>
    <w:rsid w:val="00526B9E"/>
    <w:rsid w:val="00562589"/>
    <w:rsid w:val="00564E1E"/>
    <w:rsid w:val="00566DAA"/>
    <w:rsid w:val="00567FBB"/>
    <w:rsid w:val="00585666"/>
    <w:rsid w:val="00592773"/>
    <w:rsid w:val="005A0F87"/>
    <w:rsid w:val="005A780A"/>
    <w:rsid w:val="005C5D70"/>
    <w:rsid w:val="005D3791"/>
    <w:rsid w:val="005F5466"/>
    <w:rsid w:val="0060464D"/>
    <w:rsid w:val="00655F19"/>
    <w:rsid w:val="006608F9"/>
    <w:rsid w:val="006679B0"/>
    <w:rsid w:val="00670DBC"/>
    <w:rsid w:val="006763DE"/>
    <w:rsid w:val="006945B6"/>
    <w:rsid w:val="006B62C4"/>
    <w:rsid w:val="006C4B98"/>
    <w:rsid w:val="006F1493"/>
    <w:rsid w:val="007442D5"/>
    <w:rsid w:val="007520B3"/>
    <w:rsid w:val="007524BF"/>
    <w:rsid w:val="0075628A"/>
    <w:rsid w:val="007746EE"/>
    <w:rsid w:val="00781C34"/>
    <w:rsid w:val="007824C9"/>
    <w:rsid w:val="0079030B"/>
    <w:rsid w:val="00794D6F"/>
    <w:rsid w:val="007A15F5"/>
    <w:rsid w:val="007C3702"/>
    <w:rsid w:val="007D58C1"/>
    <w:rsid w:val="00821302"/>
    <w:rsid w:val="008214A8"/>
    <w:rsid w:val="0083725C"/>
    <w:rsid w:val="0085561A"/>
    <w:rsid w:val="0087069B"/>
    <w:rsid w:val="008735BD"/>
    <w:rsid w:val="008A5EFD"/>
    <w:rsid w:val="008B1E57"/>
    <w:rsid w:val="008D17F2"/>
    <w:rsid w:val="008E516D"/>
    <w:rsid w:val="008F0CC6"/>
    <w:rsid w:val="0092336E"/>
    <w:rsid w:val="00947F14"/>
    <w:rsid w:val="0095173C"/>
    <w:rsid w:val="009704BB"/>
    <w:rsid w:val="0097150E"/>
    <w:rsid w:val="00990873"/>
    <w:rsid w:val="009966B2"/>
    <w:rsid w:val="009C7742"/>
    <w:rsid w:val="00A025E5"/>
    <w:rsid w:val="00A47ED1"/>
    <w:rsid w:val="00A513D9"/>
    <w:rsid w:val="00A66A6D"/>
    <w:rsid w:val="00AA2677"/>
    <w:rsid w:val="00AA4687"/>
    <w:rsid w:val="00AB5F6E"/>
    <w:rsid w:val="00AF2612"/>
    <w:rsid w:val="00B74052"/>
    <w:rsid w:val="00B816EE"/>
    <w:rsid w:val="00B82D25"/>
    <w:rsid w:val="00BA2510"/>
    <w:rsid w:val="00BB06D0"/>
    <w:rsid w:val="00BB5895"/>
    <w:rsid w:val="00BC7280"/>
    <w:rsid w:val="00BF6F4C"/>
    <w:rsid w:val="00C177DA"/>
    <w:rsid w:val="00C357B3"/>
    <w:rsid w:val="00C36D84"/>
    <w:rsid w:val="00C454DC"/>
    <w:rsid w:val="00C84135"/>
    <w:rsid w:val="00C85455"/>
    <w:rsid w:val="00C932ED"/>
    <w:rsid w:val="00CB2097"/>
    <w:rsid w:val="00CB379B"/>
    <w:rsid w:val="00CE0512"/>
    <w:rsid w:val="00CF66A4"/>
    <w:rsid w:val="00D16A45"/>
    <w:rsid w:val="00D2586D"/>
    <w:rsid w:val="00D3682D"/>
    <w:rsid w:val="00D415DC"/>
    <w:rsid w:val="00D52E5A"/>
    <w:rsid w:val="00D73C93"/>
    <w:rsid w:val="00D82841"/>
    <w:rsid w:val="00DB400B"/>
    <w:rsid w:val="00DF27E5"/>
    <w:rsid w:val="00DF54D8"/>
    <w:rsid w:val="00E26053"/>
    <w:rsid w:val="00E3098A"/>
    <w:rsid w:val="00E3184A"/>
    <w:rsid w:val="00E43445"/>
    <w:rsid w:val="00E623A6"/>
    <w:rsid w:val="00E7196C"/>
    <w:rsid w:val="00E71BA2"/>
    <w:rsid w:val="00E8616A"/>
    <w:rsid w:val="00E87573"/>
    <w:rsid w:val="00F003C0"/>
    <w:rsid w:val="00F171A3"/>
    <w:rsid w:val="00F2188C"/>
    <w:rsid w:val="00F23DFA"/>
    <w:rsid w:val="00F429D5"/>
    <w:rsid w:val="00F50292"/>
    <w:rsid w:val="00F93E5F"/>
    <w:rsid w:val="00FA03F8"/>
    <w:rsid w:val="00FA06B0"/>
    <w:rsid w:val="00FF18BE"/>
    <w:rsid w:val="00FF2085"/>
    <w:rsid w:val="01286D32"/>
    <w:rsid w:val="124D24D2"/>
    <w:rsid w:val="3FC3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4E514C-6AF0-4FFE-BABA-00F9A845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正在文 Char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2">
    <w:name w:val="正文首行缩进 2 字符"/>
    <w:link w:val="20"/>
    <w:rPr>
      <w:kern w:val="2"/>
      <w:sz w:val="21"/>
      <w:szCs w:val="24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a7">
    <w:name w:val="Hyperlink"/>
    <w:uiPriority w:val="99"/>
    <w:unhideWhenUsed/>
    <w:rPr>
      <w:strike w:val="0"/>
      <w:dstrike w:val="0"/>
      <w:color w:val="336699"/>
      <w:u w:val="none"/>
    </w:rPr>
  </w:style>
  <w:style w:type="character" w:styleId="a8">
    <w:name w:val="page number"/>
    <w:basedOn w:val="a0"/>
  </w:style>
  <w:style w:type="character" w:styleId="a9">
    <w:name w:val="annotation reference"/>
    <w:rPr>
      <w:sz w:val="21"/>
      <w:szCs w:val="21"/>
    </w:rPr>
  </w:style>
  <w:style w:type="character" w:customStyle="1" w:styleId="HTML">
    <w:name w:val="HTML 预设格式 字符"/>
    <w:link w:val="HTML0"/>
    <w:rPr>
      <w:rFonts w:ascii="Arial" w:hAnsi="Arial" w:cs="Arial"/>
      <w:sz w:val="24"/>
      <w:szCs w:val="24"/>
    </w:rPr>
  </w:style>
  <w:style w:type="character" w:customStyle="1" w:styleId="aa">
    <w:name w:val="正文文本缩进 字符"/>
    <w:link w:val="ab"/>
    <w:rPr>
      <w:kern w:val="2"/>
      <w:sz w:val="24"/>
      <w:szCs w:val="24"/>
    </w:rPr>
  </w:style>
  <w:style w:type="paragraph" w:styleId="ac">
    <w:name w:val="annotation subject"/>
    <w:basedOn w:val="ad"/>
    <w:next w:val="ad"/>
    <w:rPr>
      <w:b/>
      <w:bCs/>
    </w:rPr>
  </w:style>
  <w:style w:type="paragraph" w:styleId="ad">
    <w:name w:val="annotation text"/>
    <w:basedOn w:val="a"/>
    <w:pPr>
      <w:jc w:val="left"/>
    </w:pPr>
  </w:style>
  <w:style w:type="paragraph" w:styleId="ae">
    <w:name w:val="Balloon Text"/>
    <w:basedOn w:val="a"/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20">
    <w:name w:val="Body Text First Indent 2"/>
    <w:basedOn w:val="ab"/>
    <w:link w:val="2"/>
    <w:pPr>
      <w:ind w:firstLineChars="200" w:firstLine="420"/>
    </w:pPr>
    <w:rPr>
      <w:sz w:val="21"/>
    </w:rPr>
  </w:style>
  <w:style w:type="paragraph" w:styleId="ab">
    <w:name w:val="Body Text Indent"/>
    <w:basedOn w:val="a"/>
    <w:link w:val="aa"/>
    <w:pPr>
      <w:spacing w:after="120"/>
      <w:ind w:leftChars="200" w:left="420"/>
    </w:p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MC SYSTEM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 州 师 范 学 院</dc:title>
  <dc:subject/>
  <dc:creator>Zuxin Li</dc:creator>
  <cp:keywords/>
  <dc:description/>
  <cp:lastModifiedBy>zhexian zhang</cp:lastModifiedBy>
  <cp:revision>3</cp:revision>
  <cp:lastPrinted>2009-04-24T08:31:00Z</cp:lastPrinted>
  <dcterms:created xsi:type="dcterms:W3CDTF">2018-03-22T01:08:00Z</dcterms:created>
  <dcterms:modified xsi:type="dcterms:W3CDTF">2018-03-23T07:18:00Z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