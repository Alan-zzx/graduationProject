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18F" w:rsidRDefault="0082318F" w:rsidP="0082318F">
      <w:pPr>
        <w:widowControl/>
        <w:jc w:val="center"/>
        <w:rPr>
          <w:rFonts w:hAnsi="宋体" w:hint="eastAsia"/>
          <w:b/>
          <w:bCs/>
          <w:spacing w:val="4"/>
          <w:sz w:val="32"/>
        </w:rPr>
      </w:pPr>
      <w:bookmarkStart w:id="0" w:name="_GoBack"/>
      <w:bookmarkEnd w:id="0"/>
      <w:r>
        <w:rPr>
          <w:rFonts w:hAnsi="宋体" w:hint="eastAsia"/>
          <w:b/>
          <w:bCs/>
          <w:spacing w:val="4"/>
          <w:sz w:val="32"/>
        </w:rPr>
        <w:t>湖州师范学院毕业设计（论文）成绩登记表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7"/>
        <w:gridCol w:w="704"/>
        <w:gridCol w:w="1219"/>
        <w:gridCol w:w="425"/>
        <w:gridCol w:w="1015"/>
        <w:gridCol w:w="360"/>
        <w:gridCol w:w="1260"/>
        <w:gridCol w:w="360"/>
        <w:gridCol w:w="1080"/>
        <w:gridCol w:w="540"/>
        <w:gridCol w:w="900"/>
      </w:tblGrid>
      <w:tr w:rsidR="0082318F" w:rsidTr="00D97405">
        <w:trPr>
          <w:cantSplit/>
          <w:trHeight w:val="640"/>
          <w:jc w:val="center"/>
        </w:trPr>
        <w:tc>
          <w:tcPr>
            <w:tcW w:w="1301" w:type="dxa"/>
            <w:gridSpan w:val="2"/>
            <w:vAlign w:val="center"/>
          </w:tcPr>
          <w:p w:rsidR="0082318F" w:rsidRDefault="0082318F" w:rsidP="00D97405">
            <w:pPr>
              <w:widowControl/>
              <w:jc w:val="center"/>
              <w:rPr>
                <w:rFonts w:ascii="宋体" w:hAnsi="宋体" w:hint="eastAsia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姓名</w:t>
            </w:r>
          </w:p>
        </w:tc>
        <w:tc>
          <w:tcPr>
            <w:tcW w:w="1219" w:type="dxa"/>
            <w:vAlign w:val="center"/>
          </w:tcPr>
          <w:p w:rsidR="0082318F" w:rsidRDefault="00713059" w:rsidP="00D97405">
            <w:pPr>
              <w:widowControl/>
              <w:jc w:val="center"/>
              <w:rPr>
                <w:rFonts w:ascii="宋体" w:hAnsi="宋体" w:hint="eastAsia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张哲先</w:t>
            </w:r>
          </w:p>
        </w:tc>
        <w:tc>
          <w:tcPr>
            <w:tcW w:w="1440" w:type="dxa"/>
            <w:gridSpan w:val="2"/>
            <w:vAlign w:val="center"/>
          </w:tcPr>
          <w:p w:rsidR="0082318F" w:rsidRDefault="0082318F" w:rsidP="00D97405">
            <w:pPr>
              <w:widowControl/>
              <w:jc w:val="center"/>
              <w:rPr>
                <w:rFonts w:ascii="宋体" w:hAnsi="宋体" w:hint="eastAsia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学号</w:t>
            </w:r>
          </w:p>
        </w:tc>
        <w:tc>
          <w:tcPr>
            <w:tcW w:w="1620" w:type="dxa"/>
            <w:gridSpan w:val="2"/>
            <w:vAlign w:val="center"/>
          </w:tcPr>
          <w:p w:rsidR="0082318F" w:rsidRDefault="00713059" w:rsidP="00D97405">
            <w:pPr>
              <w:widowControl/>
              <w:jc w:val="center"/>
              <w:rPr>
                <w:rFonts w:ascii="宋体" w:hAnsi="宋体" w:hint="eastAsia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2014082411</w:t>
            </w:r>
          </w:p>
        </w:tc>
        <w:tc>
          <w:tcPr>
            <w:tcW w:w="1440" w:type="dxa"/>
            <w:gridSpan w:val="2"/>
            <w:vAlign w:val="center"/>
          </w:tcPr>
          <w:p w:rsidR="0082318F" w:rsidRDefault="0082318F" w:rsidP="00D97405">
            <w:pPr>
              <w:widowControl/>
              <w:jc w:val="center"/>
              <w:rPr>
                <w:rFonts w:ascii="宋体" w:hAnsi="宋体" w:hint="eastAsia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专业</w:t>
            </w:r>
          </w:p>
        </w:tc>
        <w:tc>
          <w:tcPr>
            <w:tcW w:w="1440" w:type="dxa"/>
            <w:gridSpan w:val="2"/>
            <w:vAlign w:val="center"/>
          </w:tcPr>
          <w:p w:rsidR="0082318F" w:rsidRDefault="00713059" w:rsidP="00D97405">
            <w:pPr>
              <w:widowControl/>
              <w:rPr>
                <w:rFonts w:ascii="宋体" w:hAnsi="宋体" w:hint="eastAsia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计算机科学与技术</w:t>
            </w:r>
          </w:p>
        </w:tc>
      </w:tr>
      <w:tr w:rsidR="0082318F" w:rsidTr="00D97405">
        <w:trPr>
          <w:cantSplit/>
          <w:trHeight w:val="640"/>
          <w:jc w:val="center"/>
        </w:trPr>
        <w:tc>
          <w:tcPr>
            <w:tcW w:w="1301" w:type="dxa"/>
            <w:gridSpan w:val="2"/>
            <w:tcBorders>
              <w:bottom w:val="single" w:sz="4" w:space="0" w:color="auto"/>
            </w:tcBorders>
            <w:vAlign w:val="center"/>
          </w:tcPr>
          <w:p w:rsidR="0082318F" w:rsidRDefault="0082318F" w:rsidP="00D97405">
            <w:pPr>
              <w:jc w:val="center"/>
              <w:rPr>
                <w:rFonts w:ascii="宋体" w:hAnsi="宋体" w:hint="eastAsia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指导教师</w:t>
            </w:r>
          </w:p>
        </w:tc>
        <w:tc>
          <w:tcPr>
            <w:tcW w:w="1219" w:type="dxa"/>
            <w:tcBorders>
              <w:bottom w:val="single" w:sz="4" w:space="0" w:color="auto"/>
            </w:tcBorders>
            <w:vAlign w:val="center"/>
          </w:tcPr>
          <w:p w:rsidR="0082318F" w:rsidRDefault="00713059" w:rsidP="00D97405">
            <w:pPr>
              <w:jc w:val="center"/>
              <w:rPr>
                <w:rFonts w:ascii="宋体" w:hAnsi="宋体" w:hint="eastAsia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楼俊纲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82318F" w:rsidRDefault="0082318F" w:rsidP="00D97405">
            <w:pPr>
              <w:jc w:val="center"/>
              <w:rPr>
                <w:rFonts w:ascii="宋体" w:hAnsi="宋体" w:hint="eastAsia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职称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82318F" w:rsidRDefault="00713059" w:rsidP="00D97405">
            <w:pPr>
              <w:jc w:val="center"/>
              <w:rPr>
                <w:rFonts w:ascii="宋体" w:hAnsi="宋体" w:hint="eastAsia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副教授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82318F" w:rsidRDefault="0082318F" w:rsidP="00D97405">
            <w:pPr>
              <w:jc w:val="center"/>
              <w:rPr>
                <w:rFonts w:ascii="宋体" w:hAnsi="宋体" w:hint="eastAsia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职务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82318F" w:rsidRDefault="0082318F" w:rsidP="00D97405">
            <w:pPr>
              <w:rPr>
                <w:rFonts w:ascii="宋体" w:hAnsi="宋体" w:hint="eastAsia"/>
                <w:spacing w:val="4"/>
                <w:sz w:val="21"/>
                <w:szCs w:val="21"/>
              </w:rPr>
            </w:pPr>
          </w:p>
        </w:tc>
      </w:tr>
      <w:tr w:rsidR="0082318F" w:rsidTr="00D97405">
        <w:trPr>
          <w:cantSplit/>
          <w:trHeight w:val="640"/>
          <w:jc w:val="center"/>
        </w:trPr>
        <w:tc>
          <w:tcPr>
            <w:tcW w:w="1301" w:type="dxa"/>
            <w:gridSpan w:val="2"/>
            <w:tcBorders>
              <w:bottom w:val="single" w:sz="4" w:space="0" w:color="auto"/>
            </w:tcBorders>
            <w:vAlign w:val="center"/>
          </w:tcPr>
          <w:p w:rsidR="0082318F" w:rsidRDefault="0082318F" w:rsidP="00D97405">
            <w:pPr>
              <w:jc w:val="center"/>
              <w:rPr>
                <w:rFonts w:ascii="宋体" w:hAnsi="宋体" w:hint="eastAsia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题目</w:t>
            </w:r>
          </w:p>
        </w:tc>
        <w:tc>
          <w:tcPr>
            <w:tcW w:w="4279" w:type="dxa"/>
            <w:gridSpan w:val="5"/>
            <w:tcBorders>
              <w:bottom w:val="single" w:sz="4" w:space="0" w:color="auto"/>
            </w:tcBorders>
            <w:vAlign w:val="center"/>
          </w:tcPr>
          <w:p w:rsidR="0082318F" w:rsidRDefault="00713059" w:rsidP="00D97405">
            <w:pPr>
              <w:rPr>
                <w:rFonts w:ascii="宋体" w:hAnsi="宋体" w:hint="eastAsia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云总机</w:t>
            </w:r>
            <w:r>
              <w:rPr>
                <w:rFonts w:ascii="宋体" w:hAnsi="宋体"/>
                <w:spacing w:val="4"/>
                <w:sz w:val="21"/>
                <w:szCs w:val="21"/>
              </w:rPr>
              <w:t>运营管理系统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82318F" w:rsidRDefault="0082318F" w:rsidP="00D97405">
            <w:pPr>
              <w:jc w:val="center"/>
              <w:rPr>
                <w:rFonts w:ascii="宋体" w:hAnsi="宋体" w:hint="eastAsia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字数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82318F" w:rsidRDefault="0082318F" w:rsidP="00D97405">
            <w:pPr>
              <w:rPr>
                <w:rFonts w:ascii="宋体" w:hAnsi="宋体" w:hint="eastAsia"/>
                <w:spacing w:val="4"/>
                <w:sz w:val="21"/>
                <w:szCs w:val="21"/>
              </w:rPr>
            </w:pPr>
          </w:p>
        </w:tc>
      </w:tr>
      <w:tr w:rsidR="0082318F" w:rsidTr="00D97405">
        <w:trPr>
          <w:cantSplit/>
          <w:trHeight w:val="5943"/>
          <w:jc w:val="center"/>
        </w:trPr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82318F" w:rsidRDefault="0082318F" w:rsidP="00D97405">
            <w:pPr>
              <w:jc w:val="center"/>
              <w:rPr>
                <w:rFonts w:ascii="宋体" w:hAnsi="宋体" w:hint="eastAsia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论</w:t>
            </w:r>
          </w:p>
          <w:p w:rsidR="0082318F" w:rsidRDefault="0082318F" w:rsidP="00D97405">
            <w:pPr>
              <w:jc w:val="center"/>
              <w:rPr>
                <w:rFonts w:ascii="宋体" w:hAnsi="宋体" w:hint="eastAsia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jc w:val="center"/>
              <w:rPr>
                <w:rFonts w:ascii="宋体" w:hAnsi="宋体" w:hint="eastAsia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文</w:t>
            </w:r>
          </w:p>
          <w:p w:rsidR="0082318F" w:rsidRDefault="0082318F" w:rsidP="00D97405">
            <w:pPr>
              <w:jc w:val="center"/>
              <w:rPr>
                <w:rFonts w:ascii="宋体" w:hAnsi="宋体" w:hint="eastAsia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jc w:val="center"/>
              <w:rPr>
                <w:rFonts w:ascii="宋体" w:hAnsi="宋体" w:hint="eastAsia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摘</w:t>
            </w:r>
          </w:p>
          <w:p w:rsidR="0082318F" w:rsidRDefault="0082318F" w:rsidP="00D97405">
            <w:pPr>
              <w:jc w:val="center"/>
              <w:rPr>
                <w:rFonts w:ascii="宋体" w:hAnsi="宋体" w:hint="eastAsia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jc w:val="center"/>
              <w:rPr>
                <w:rFonts w:ascii="宋体" w:hAnsi="宋体" w:hint="eastAsia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要</w:t>
            </w:r>
          </w:p>
        </w:tc>
        <w:tc>
          <w:tcPr>
            <w:tcW w:w="7863" w:type="dxa"/>
            <w:gridSpan w:val="10"/>
            <w:tcBorders>
              <w:bottom w:val="single" w:sz="4" w:space="0" w:color="auto"/>
            </w:tcBorders>
          </w:tcPr>
          <w:p w:rsidR="0082318F" w:rsidRDefault="0082318F" w:rsidP="00D97405">
            <w:pPr>
              <w:rPr>
                <w:rFonts w:ascii="宋体" w:hAnsi="宋体" w:hint="eastAsia"/>
                <w:b/>
                <w:bCs/>
                <w:spacing w:val="4"/>
                <w:sz w:val="21"/>
                <w:szCs w:val="21"/>
              </w:rPr>
            </w:pPr>
          </w:p>
        </w:tc>
      </w:tr>
      <w:tr w:rsidR="0082318F" w:rsidTr="00D97405">
        <w:trPr>
          <w:cantSplit/>
          <w:trHeight w:val="722"/>
          <w:jc w:val="center"/>
        </w:trPr>
        <w:tc>
          <w:tcPr>
            <w:tcW w:w="1301" w:type="dxa"/>
            <w:gridSpan w:val="2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 w:hint="eastAsia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指导教师评定成绩</w:t>
            </w:r>
          </w:p>
        </w:tc>
        <w:tc>
          <w:tcPr>
            <w:tcW w:w="1644" w:type="dxa"/>
            <w:gridSpan w:val="2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 w:hint="eastAsia"/>
                <w:spacing w:val="4"/>
                <w:sz w:val="21"/>
                <w:szCs w:val="21"/>
              </w:rPr>
            </w:pPr>
          </w:p>
        </w:tc>
        <w:tc>
          <w:tcPr>
            <w:tcW w:w="1375" w:type="dxa"/>
            <w:gridSpan w:val="2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 w:hint="eastAsia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评阅人</w:t>
            </w:r>
          </w:p>
          <w:p w:rsidR="0082318F" w:rsidRDefault="0082318F" w:rsidP="00D97405">
            <w:pPr>
              <w:jc w:val="center"/>
              <w:rPr>
                <w:rFonts w:ascii="宋体" w:hAnsi="宋体" w:hint="eastAsia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评定成绩</w:t>
            </w:r>
          </w:p>
        </w:tc>
        <w:tc>
          <w:tcPr>
            <w:tcW w:w="1620" w:type="dxa"/>
            <w:gridSpan w:val="2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 w:hint="eastAsia"/>
                <w:spacing w:val="4"/>
                <w:sz w:val="21"/>
                <w:szCs w:val="21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 w:hint="eastAsia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答辩小组评定成绩</w:t>
            </w:r>
          </w:p>
        </w:tc>
        <w:tc>
          <w:tcPr>
            <w:tcW w:w="900" w:type="dxa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 w:hint="eastAsia"/>
                <w:spacing w:val="4"/>
                <w:sz w:val="21"/>
                <w:szCs w:val="21"/>
              </w:rPr>
            </w:pPr>
          </w:p>
        </w:tc>
      </w:tr>
      <w:tr w:rsidR="0082318F" w:rsidTr="00D97405">
        <w:trPr>
          <w:cantSplit/>
          <w:trHeight w:val="740"/>
          <w:jc w:val="center"/>
        </w:trPr>
        <w:tc>
          <w:tcPr>
            <w:tcW w:w="1301" w:type="dxa"/>
            <w:gridSpan w:val="2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 w:hint="eastAsia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总成绩</w:t>
            </w:r>
          </w:p>
        </w:tc>
        <w:tc>
          <w:tcPr>
            <w:tcW w:w="3019" w:type="dxa"/>
            <w:gridSpan w:val="4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 w:hint="eastAsia"/>
                <w:spacing w:val="4"/>
                <w:sz w:val="21"/>
                <w:szCs w:val="21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 w:hint="eastAsia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五分制等级</w:t>
            </w:r>
          </w:p>
        </w:tc>
        <w:tc>
          <w:tcPr>
            <w:tcW w:w="2520" w:type="dxa"/>
            <w:gridSpan w:val="3"/>
            <w:vAlign w:val="center"/>
          </w:tcPr>
          <w:p w:rsidR="0082318F" w:rsidRDefault="0082318F" w:rsidP="00D97405">
            <w:pPr>
              <w:rPr>
                <w:rFonts w:ascii="宋体" w:hAnsi="宋体" w:hint="eastAsia"/>
                <w:spacing w:val="4"/>
                <w:sz w:val="21"/>
                <w:szCs w:val="21"/>
              </w:rPr>
            </w:pPr>
          </w:p>
        </w:tc>
      </w:tr>
      <w:tr w:rsidR="0082318F" w:rsidTr="00D97405">
        <w:trPr>
          <w:cantSplit/>
          <w:trHeight w:val="2441"/>
          <w:jc w:val="center"/>
        </w:trPr>
        <w:tc>
          <w:tcPr>
            <w:tcW w:w="1301" w:type="dxa"/>
            <w:gridSpan w:val="2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 w:hint="eastAsia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学院答辩委员会意见</w:t>
            </w:r>
          </w:p>
        </w:tc>
        <w:tc>
          <w:tcPr>
            <w:tcW w:w="3019" w:type="dxa"/>
            <w:gridSpan w:val="4"/>
            <w:vAlign w:val="center"/>
          </w:tcPr>
          <w:p w:rsidR="0082318F" w:rsidRDefault="0082318F" w:rsidP="00D97405">
            <w:pPr>
              <w:rPr>
                <w:rFonts w:ascii="宋体" w:hAnsi="宋体" w:hint="eastAsia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rPr>
                <w:rFonts w:ascii="宋体" w:hAnsi="宋体" w:hint="eastAsia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rPr>
                <w:rFonts w:ascii="宋体" w:hAnsi="宋体" w:hint="eastAsia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rPr>
                <w:rFonts w:ascii="宋体" w:hAnsi="宋体" w:hint="eastAsia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ind w:firstLineChars="200" w:firstLine="436"/>
              <w:rPr>
                <w:rFonts w:ascii="宋体" w:hAnsi="宋体" w:hint="eastAsia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答辩委员会主任</w:t>
            </w:r>
          </w:p>
          <w:p w:rsidR="0082318F" w:rsidRDefault="0082318F" w:rsidP="00D97405">
            <w:pPr>
              <w:ind w:firstLineChars="300" w:firstLine="654"/>
              <w:rPr>
                <w:rFonts w:ascii="宋体" w:hAnsi="宋体" w:hint="eastAsia"/>
                <w:spacing w:val="4"/>
                <w:sz w:val="21"/>
                <w:szCs w:val="21"/>
                <w:u w:val="single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（签名）</w:t>
            </w:r>
            <w:r>
              <w:rPr>
                <w:rFonts w:ascii="宋体" w:hAnsi="宋体" w:hint="eastAsia"/>
                <w:spacing w:val="4"/>
                <w:sz w:val="21"/>
                <w:szCs w:val="21"/>
                <w:u w:val="single"/>
              </w:rPr>
              <w:t xml:space="preserve">             </w:t>
            </w:r>
          </w:p>
          <w:p w:rsidR="0082318F" w:rsidRDefault="0082318F" w:rsidP="00D97405">
            <w:pPr>
              <w:rPr>
                <w:rFonts w:ascii="宋体" w:hAnsi="宋体" w:hint="eastAsia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 xml:space="preserve">         年    月    日</w:t>
            </w:r>
          </w:p>
        </w:tc>
        <w:tc>
          <w:tcPr>
            <w:tcW w:w="1620" w:type="dxa"/>
            <w:gridSpan w:val="2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 w:hint="eastAsia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学院学位评定委员会意见</w:t>
            </w:r>
          </w:p>
        </w:tc>
        <w:tc>
          <w:tcPr>
            <w:tcW w:w="2520" w:type="dxa"/>
            <w:gridSpan w:val="3"/>
          </w:tcPr>
          <w:p w:rsidR="0082318F" w:rsidRDefault="0082318F" w:rsidP="00D97405">
            <w:pPr>
              <w:rPr>
                <w:rFonts w:ascii="宋体" w:hAnsi="宋体" w:hint="eastAsia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rPr>
                <w:rFonts w:ascii="宋体" w:hAnsi="宋体" w:hint="eastAsia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rPr>
                <w:rFonts w:ascii="宋体" w:hAnsi="宋体" w:hint="eastAsia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rPr>
                <w:rFonts w:ascii="宋体" w:hAnsi="宋体" w:hint="eastAsia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ind w:left="218" w:hangingChars="100" w:hanging="218"/>
              <w:rPr>
                <w:rFonts w:ascii="宋体" w:hAnsi="宋体" w:hint="eastAsia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学位评定委员会主任</w:t>
            </w:r>
          </w:p>
          <w:p w:rsidR="0082318F" w:rsidRDefault="0082318F" w:rsidP="00D97405">
            <w:pPr>
              <w:ind w:left="218" w:hangingChars="100" w:hanging="218"/>
              <w:rPr>
                <w:rFonts w:ascii="宋体" w:hAnsi="宋体" w:hint="eastAsia"/>
                <w:spacing w:val="4"/>
                <w:sz w:val="21"/>
                <w:szCs w:val="21"/>
                <w:u w:val="single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 xml:space="preserve">  （签名）</w:t>
            </w:r>
            <w:r>
              <w:rPr>
                <w:rFonts w:ascii="宋体" w:hAnsi="宋体" w:hint="eastAsia"/>
                <w:spacing w:val="4"/>
                <w:sz w:val="21"/>
                <w:szCs w:val="21"/>
                <w:u w:val="single"/>
              </w:rPr>
              <w:t xml:space="preserve">                  </w:t>
            </w:r>
          </w:p>
          <w:p w:rsidR="0082318F" w:rsidRDefault="0082318F" w:rsidP="00D97405">
            <w:pPr>
              <w:jc w:val="center"/>
              <w:rPr>
                <w:rFonts w:ascii="宋体" w:hAnsi="宋体" w:hint="eastAsia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 xml:space="preserve">      年    月    日</w:t>
            </w:r>
          </w:p>
        </w:tc>
      </w:tr>
    </w:tbl>
    <w:p w:rsidR="0082318F" w:rsidRDefault="0082318F" w:rsidP="0082318F">
      <w:pPr>
        <w:widowControl/>
        <w:spacing w:beforeLines="50" w:before="156"/>
        <w:rPr>
          <w:rFonts w:ascii="黑体" w:eastAsia="黑体" w:hAnsi="宋体" w:hint="eastAsia"/>
          <w:spacing w:val="4"/>
          <w:sz w:val="21"/>
        </w:rPr>
      </w:pPr>
      <w:r>
        <w:rPr>
          <w:rFonts w:ascii="黑体" w:eastAsia="黑体" w:hAnsi="宋体" w:hint="eastAsia"/>
          <w:b/>
          <w:bCs/>
          <w:spacing w:val="4"/>
          <w:sz w:val="21"/>
        </w:rPr>
        <w:t>说明：</w:t>
      </w:r>
      <w:r>
        <w:rPr>
          <w:rFonts w:ascii="黑体" w:eastAsia="黑体" w:hAnsi="宋体" w:hint="eastAsia"/>
          <w:spacing w:val="4"/>
          <w:sz w:val="21"/>
        </w:rPr>
        <w:t>1．此表所在学院存档；2．毕业设计（论文）总成绩采用“结构分”，指导教师、评阅人、答辩小组的评分分别占30%、30%、40%；成绩等级分优秀（90-100）、良好（80-89）、中等（70-79、及格（60-69）、不及格（60分以下）。</w:t>
      </w:r>
    </w:p>
    <w:p w:rsidR="0082318F" w:rsidRDefault="0082318F" w:rsidP="0082318F">
      <w:pPr>
        <w:widowControl/>
        <w:rPr>
          <w:rFonts w:ascii="宋体" w:hAnsi="宋体" w:hint="eastAsia"/>
          <w:spacing w:val="4"/>
          <w:sz w:val="21"/>
        </w:rPr>
      </w:pPr>
    </w:p>
    <w:p w:rsidR="00414598" w:rsidRPr="0082318F" w:rsidRDefault="00414598" w:rsidP="0082318F">
      <w:pPr>
        <w:rPr>
          <w:rFonts w:hint="eastAsia"/>
        </w:rPr>
      </w:pPr>
    </w:p>
    <w:sectPr w:rsidR="00414598" w:rsidRPr="0082318F">
      <w:headerReference w:type="default" r:id="rId6"/>
      <w:pgSz w:w="11906" w:h="16838"/>
      <w:pgMar w:top="113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9DF" w:rsidRDefault="00A609DF">
      <w:r>
        <w:separator/>
      </w:r>
    </w:p>
  </w:endnote>
  <w:endnote w:type="continuationSeparator" w:id="0">
    <w:p w:rsidR="00A609DF" w:rsidRDefault="00A60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9DF" w:rsidRDefault="00A609DF">
      <w:r>
        <w:separator/>
      </w:r>
    </w:p>
  </w:footnote>
  <w:footnote w:type="continuationSeparator" w:id="0">
    <w:p w:rsidR="00A609DF" w:rsidRDefault="00A609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598" w:rsidRDefault="0041459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248D"/>
    <w:rsid w:val="000951DA"/>
    <w:rsid w:val="000B2812"/>
    <w:rsid w:val="000C606E"/>
    <w:rsid w:val="000E3540"/>
    <w:rsid w:val="00100CF3"/>
    <w:rsid w:val="00141BE5"/>
    <w:rsid w:val="00141C55"/>
    <w:rsid w:val="00160EFD"/>
    <w:rsid w:val="00184CC0"/>
    <w:rsid w:val="001B5160"/>
    <w:rsid w:val="001B5766"/>
    <w:rsid w:val="001C022D"/>
    <w:rsid w:val="001E439C"/>
    <w:rsid w:val="00223A92"/>
    <w:rsid w:val="00261B57"/>
    <w:rsid w:val="00265B6D"/>
    <w:rsid w:val="00283AD3"/>
    <w:rsid w:val="00290240"/>
    <w:rsid w:val="002A0114"/>
    <w:rsid w:val="002F01C4"/>
    <w:rsid w:val="002F3C1B"/>
    <w:rsid w:val="003020A4"/>
    <w:rsid w:val="00316900"/>
    <w:rsid w:val="003176E3"/>
    <w:rsid w:val="0035249D"/>
    <w:rsid w:val="00370796"/>
    <w:rsid w:val="003A73E4"/>
    <w:rsid w:val="00414598"/>
    <w:rsid w:val="004329C3"/>
    <w:rsid w:val="0046239E"/>
    <w:rsid w:val="00462DF4"/>
    <w:rsid w:val="00462E98"/>
    <w:rsid w:val="004871D6"/>
    <w:rsid w:val="004B00E6"/>
    <w:rsid w:val="004F580A"/>
    <w:rsid w:val="00524642"/>
    <w:rsid w:val="00526B9E"/>
    <w:rsid w:val="00562589"/>
    <w:rsid w:val="00564E1E"/>
    <w:rsid w:val="00566DAA"/>
    <w:rsid w:val="00567FBB"/>
    <w:rsid w:val="00585666"/>
    <w:rsid w:val="00592773"/>
    <w:rsid w:val="005A0F87"/>
    <w:rsid w:val="005A780A"/>
    <w:rsid w:val="005C5D70"/>
    <w:rsid w:val="005D3791"/>
    <w:rsid w:val="0060464D"/>
    <w:rsid w:val="00655F19"/>
    <w:rsid w:val="006608F9"/>
    <w:rsid w:val="006679B0"/>
    <w:rsid w:val="006763DE"/>
    <w:rsid w:val="006945B6"/>
    <w:rsid w:val="006B362D"/>
    <w:rsid w:val="006C4B98"/>
    <w:rsid w:val="006F1493"/>
    <w:rsid w:val="00704402"/>
    <w:rsid w:val="00713059"/>
    <w:rsid w:val="007442D5"/>
    <w:rsid w:val="007520B3"/>
    <w:rsid w:val="007524BF"/>
    <w:rsid w:val="007746EE"/>
    <w:rsid w:val="00781C34"/>
    <w:rsid w:val="0079030B"/>
    <w:rsid w:val="00794D6F"/>
    <w:rsid w:val="007A15F5"/>
    <w:rsid w:val="007C3702"/>
    <w:rsid w:val="007D58C1"/>
    <w:rsid w:val="00821302"/>
    <w:rsid w:val="008214A8"/>
    <w:rsid w:val="0082318F"/>
    <w:rsid w:val="0083725C"/>
    <w:rsid w:val="0085561A"/>
    <w:rsid w:val="0087069B"/>
    <w:rsid w:val="008735BD"/>
    <w:rsid w:val="008B1E57"/>
    <w:rsid w:val="008D17F2"/>
    <w:rsid w:val="008E516D"/>
    <w:rsid w:val="0092336E"/>
    <w:rsid w:val="009513D4"/>
    <w:rsid w:val="0095173C"/>
    <w:rsid w:val="009704BB"/>
    <w:rsid w:val="0097150E"/>
    <w:rsid w:val="00990873"/>
    <w:rsid w:val="00991B9C"/>
    <w:rsid w:val="009966B2"/>
    <w:rsid w:val="009C7742"/>
    <w:rsid w:val="00A025E5"/>
    <w:rsid w:val="00A47ED1"/>
    <w:rsid w:val="00A513D9"/>
    <w:rsid w:val="00A609DF"/>
    <w:rsid w:val="00A66A6D"/>
    <w:rsid w:val="00AA4687"/>
    <w:rsid w:val="00AB5F6E"/>
    <w:rsid w:val="00AF2612"/>
    <w:rsid w:val="00B74052"/>
    <w:rsid w:val="00B816EE"/>
    <w:rsid w:val="00B82D25"/>
    <w:rsid w:val="00BA2510"/>
    <w:rsid w:val="00BB06D0"/>
    <w:rsid w:val="00BB5895"/>
    <w:rsid w:val="00BC7280"/>
    <w:rsid w:val="00BF6F4C"/>
    <w:rsid w:val="00C177DA"/>
    <w:rsid w:val="00C357B3"/>
    <w:rsid w:val="00C36D84"/>
    <w:rsid w:val="00C454DC"/>
    <w:rsid w:val="00C47EBA"/>
    <w:rsid w:val="00C84135"/>
    <w:rsid w:val="00C85455"/>
    <w:rsid w:val="00C932ED"/>
    <w:rsid w:val="00CB2097"/>
    <w:rsid w:val="00CB379B"/>
    <w:rsid w:val="00CB7086"/>
    <w:rsid w:val="00CE0512"/>
    <w:rsid w:val="00CF66A4"/>
    <w:rsid w:val="00D16A45"/>
    <w:rsid w:val="00D2586D"/>
    <w:rsid w:val="00D3682D"/>
    <w:rsid w:val="00D415DC"/>
    <w:rsid w:val="00D52E5A"/>
    <w:rsid w:val="00D73C93"/>
    <w:rsid w:val="00D97405"/>
    <w:rsid w:val="00DB400B"/>
    <w:rsid w:val="00DF27E5"/>
    <w:rsid w:val="00DF54D8"/>
    <w:rsid w:val="00E3098A"/>
    <w:rsid w:val="00E3184A"/>
    <w:rsid w:val="00E43445"/>
    <w:rsid w:val="00E623A6"/>
    <w:rsid w:val="00E7196C"/>
    <w:rsid w:val="00E71BA2"/>
    <w:rsid w:val="00E8616A"/>
    <w:rsid w:val="00E87573"/>
    <w:rsid w:val="00F003C0"/>
    <w:rsid w:val="00F171A3"/>
    <w:rsid w:val="00F2188C"/>
    <w:rsid w:val="00F23DFA"/>
    <w:rsid w:val="00F429D5"/>
    <w:rsid w:val="00F50292"/>
    <w:rsid w:val="00F93E5F"/>
    <w:rsid w:val="00FA03F8"/>
    <w:rsid w:val="00FA06B0"/>
    <w:rsid w:val="00FF18BE"/>
    <w:rsid w:val="01286D32"/>
    <w:rsid w:val="019A5489"/>
    <w:rsid w:val="124D24D2"/>
    <w:rsid w:val="3CF83152"/>
    <w:rsid w:val="77FC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6152EB-AD2F-46BB-9AC8-AE4964BF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Char">
    <w:name w:val="HTML 预设格式 Char"/>
    <w:link w:val="HTML"/>
    <w:rPr>
      <w:rFonts w:ascii="Arial" w:hAnsi="Arial" w:cs="Arial"/>
      <w:sz w:val="24"/>
      <w:szCs w:val="24"/>
    </w:rPr>
  </w:style>
  <w:style w:type="character" w:customStyle="1" w:styleId="Char">
    <w:name w:val="页眉 Char"/>
    <w:link w:val="a3"/>
    <w:rPr>
      <w:kern w:val="2"/>
      <w:sz w:val="18"/>
      <w:szCs w:val="18"/>
    </w:rPr>
  </w:style>
  <w:style w:type="character" w:styleId="a4">
    <w:name w:val="Hyperlink"/>
    <w:uiPriority w:val="99"/>
    <w:unhideWhenUsed/>
    <w:rPr>
      <w:strike w:val="0"/>
      <w:dstrike w:val="0"/>
      <w:color w:val="336699"/>
      <w:u w:val="none"/>
    </w:rPr>
  </w:style>
  <w:style w:type="character" w:customStyle="1" w:styleId="2Char">
    <w:name w:val="正文首行缩进 2 Char"/>
    <w:link w:val="2"/>
    <w:rPr>
      <w:kern w:val="2"/>
      <w:sz w:val="21"/>
      <w:szCs w:val="24"/>
    </w:rPr>
  </w:style>
  <w:style w:type="character" w:customStyle="1" w:styleId="tgt2CharChar">
    <w:name w:val="tgt2 Char Char"/>
    <w:link w:val="tgt2"/>
    <w:rPr>
      <w:rFonts w:ascii="宋体" w:hAnsi="宋体" w:cs="宋体"/>
      <w:b/>
      <w:bCs/>
      <w:kern w:val="0"/>
      <w:sz w:val="36"/>
      <w:szCs w:val="36"/>
    </w:rPr>
  </w:style>
  <w:style w:type="character" w:customStyle="1" w:styleId="Char0">
    <w:name w:val="页脚 Char"/>
    <w:link w:val="a5"/>
    <w:rPr>
      <w:kern w:val="2"/>
      <w:sz w:val="18"/>
      <w:szCs w:val="18"/>
    </w:rPr>
  </w:style>
  <w:style w:type="character" w:styleId="a6">
    <w:name w:val="annotation reference"/>
    <w:rPr>
      <w:sz w:val="21"/>
      <w:szCs w:val="21"/>
    </w:rPr>
  </w:style>
  <w:style w:type="character" w:customStyle="1" w:styleId="Char1">
    <w:name w:val="正文文本缩进 Char"/>
    <w:link w:val="a7"/>
    <w:rPr>
      <w:kern w:val="2"/>
      <w:sz w:val="24"/>
      <w:szCs w:val="24"/>
    </w:rPr>
  </w:style>
  <w:style w:type="character" w:styleId="a8">
    <w:name w:val="page number"/>
    <w:basedOn w:val="a0"/>
  </w:style>
  <w:style w:type="character" w:customStyle="1" w:styleId="Char2">
    <w:name w:val="正在文 Char"/>
    <w:rPr>
      <w:rFonts w:eastAsia="宋体"/>
      <w:kern w:val="2"/>
      <w:sz w:val="24"/>
      <w:szCs w:val="24"/>
      <w:lang w:val="en-US" w:eastAsia="zh-CN" w:bidi="ar-SA"/>
    </w:rPr>
  </w:style>
  <w:style w:type="paragraph" w:styleId="a9">
    <w:name w:val="annotation subject"/>
    <w:basedOn w:val="aa"/>
    <w:next w:val="aa"/>
    <w:rPr>
      <w:b/>
      <w:bCs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">
    <w:name w:val="Body Text First Indent 2"/>
    <w:basedOn w:val="a7"/>
    <w:link w:val="2Char"/>
    <w:pPr>
      <w:ind w:firstLineChars="200" w:firstLine="420"/>
    </w:pPr>
    <w:rPr>
      <w:sz w:val="21"/>
    </w:rPr>
  </w:style>
  <w:style w:type="paragraph" w:styleId="HTML">
    <w:name w:val="HTML Preformatted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</w:rPr>
  </w:style>
  <w:style w:type="paragraph" w:styleId="a7">
    <w:name w:val="Body Text Indent"/>
    <w:basedOn w:val="a"/>
    <w:link w:val="Char1"/>
    <w:pPr>
      <w:spacing w:after="120"/>
      <w:ind w:leftChars="200" w:left="420"/>
    </w:pPr>
  </w:style>
  <w:style w:type="paragraph" w:styleId="a5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rPr>
      <w:sz w:val="18"/>
      <w:szCs w:val="18"/>
    </w:rPr>
  </w:style>
  <w:style w:type="paragraph" w:styleId="aa">
    <w:name w:val="annotation text"/>
    <w:basedOn w:val="a"/>
    <w:pPr>
      <w:jc w:val="left"/>
    </w:pPr>
  </w:style>
  <w:style w:type="paragraph" w:customStyle="1" w:styleId="tgt2">
    <w:name w:val="tgt2"/>
    <w:basedOn w:val="a"/>
    <w:link w:val="tgt2CharChar"/>
    <w:pPr>
      <w:widowControl/>
      <w:spacing w:after="150" w:line="360" w:lineRule="auto"/>
      <w:jc w:val="left"/>
    </w:pPr>
    <w:rPr>
      <w:rFonts w:ascii="宋体" w:hAnsi="宋体"/>
      <w:b/>
      <w:bCs/>
      <w:kern w:val="0"/>
      <w:sz w:val="36"/>
      <w:szCs w:val="36"/>
    </w:rPr>
  </w:style>
  <w:style w:type="paragraph" w:styleId="ac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table" w:styleId="ad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MC SYSTEM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 州 师 范 学 院</dc:title>
  <dc:subject/>
  <dc:creator>Zuxin Li</dc:creator>
  <cp:keywords/>
  <dc:description/>
  <cp:lastModifiedBy>zhexian zhang</cp:lastModifiedBy>
  <cp:revision>2</cp:revision>
  <cp:lastPrinted>2009-04-24T08:31:00Z</cp:lastPrinted>
  <dcterms:created xsi:type="dcterms:W3CDTF">2018-03-22T01:07:00Z</dcterms:created>
  <dcterms:modified xsi:type="dcterms:W3CDTF">2018-03-22T01:07:00Z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