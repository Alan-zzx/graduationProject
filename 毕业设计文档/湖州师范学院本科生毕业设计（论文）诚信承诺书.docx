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5E" w:rsidRDefault="007F2C5E" w:rsidP="007F2C5E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湖州师范学院本科生毕业设计（论文）诚信承诺书</w:t>
      </w:r>
    </w:p>
    <w:tbl>
      <w:tblPr>
        <w:tblW w:w="9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1297"/>
        <w:gridCol w:w="1165"/>
        <w:gridCol w:w="1772"/>
        <w:gridCol w:w="1236"/>
        <w:gridCol w:w="2425"/>
      </w:tblGrid>
      <w:tr w:rsidR="007F2C5E" w:rsidTr="00EF681B">
        <w:trPr>
          <w:cantSplit/>
          <w:trHeight w:val="579"/>
          <w:jc w:val="center"/>
        </w:trPr>
        <w:tc>
          <w:tcPr>
            <w:tcW w:w="267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毕业设计（论文）题目</w:t>
            </w:r>
          </w:p>
        </w:tc>
        <w:tc>
          <w:tcPr>
            <w:tcW w:w="6598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中文：</w:t>
            </w:r>
            <w:r w:rsidRPr="007F2C5E">
              <w:rPr>
                <w:rFonts w:ascii="Arial" w:hAnsi="Arial" w:cs="Arial" w:hint="eastAsia"/>
                <w:szCs w:val="21"/>
              </w:rPr>
              <w:t>云总机运营管理系统</w:t>
            </w:r>
          </w:p>
        </w:tc>
      </w:tr>
      <w:tr w:rsidR="007F2C5E" w:rsidTr="00EF681B">
        <w:trPr>
          <w:cantSplit/>
          <w:trHeight w:val="465"/>
          <w:jc w:val="center"/>
        </w:trPr>
        <w:tc>
          <w:tcPr>
            <w:tcW w:w="2679" w:type="dxa"/>
            <w:gridSpan w:val="2"/>
            <w:vMerge/>
            <w:tcBorders>
              <w:left w:val="single" w:sz="12" w:space="0" w:color="auto"/>
            </w:tcBorders>
          </w:tcPr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598" w:type="dxa"/>
            <w:gridSpan w:val="4"/>
            <w:tcBorders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外文</w:t>
            </w:r>
            <w:r w:rsidR="00EF681B">
              <w:rPr>
                <w:rFonts w:ascii="Arial" w:hAnsi="Arial" w:cs="Arial" w:hint="eastAsia"/>
                <w:szCs w:val="21"/>
              </w:rPr>
              <w:t>：</w:t>
            </w:r>
            <w:r w:rsidRPr="00EF681B">
              <w:rPr>
                <w:rFonts w:ascii="Arial" w:hAnsi="Arial" w:cs="Arial"/>
                <w:szCs w:val="21"/>
              </w:rPr>
              <w:t>The cloud switchboard operation management system</w:t>
            </w:r>
          </w:p>
        </w:tc>
      </w:tr>
      <w:tr w:rsidR="007F2C5E" w:rsidTr="00EF681B">
        <w:trPr>
          <w:trHeight w:val="457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学生姓名</w:t>
            </w:r>
          </w:p>
        </w:tc>
        <w:tc>
          <w:tcPr>
            <w:tcW w:w="1297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张哲先</w:t>
            </w:r>
          </w:p>
        </w:tc>
        <w:tc>
          <w:tcPr>
            <w:tcW w:w="1165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级</w:t>
            </w:r>
          </w:p>
        </w:tc>
        <w:tc>
          <w:tcPr>
            <w:tcW w:w="1772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szCs w:val="21"/>
              </w:rPr>
              <w:t>2014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号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7F2C5E">
              <w:rPr>
                <w:rFonts w:hint="eastAsia"/>
                <w:szCs w:val="21"/>
              </w:rPr>
              <w:t>2014082411</w:t>
            </w:r>
          </w:p>
        </w:tc>
      </w:tr>
      <w:tr w:rsidR="007F2C5E" w:rsidTr="00EF681B">
        <w:trPr>
          <w:cantSplit/>
          <w:trHeight w:val="449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所在学院</w:t>
            </w:r>
          </w:p>
        </w:tc>
        <w:tc>
          <w:tcPr>
            <w:tcW w:w="4234" w:type="dxa"/>
            <w:gridSpan w:val="3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</w:t>
            </w:r>
            <w:r>
              <w:rPr>
                <w:rFonts w:ascii="Arial" w:hAnsi="Arial" w:cs="Arial"/>
                <w:szCs w:val="21"/>
              </w:rPr>
              <w:t>工程学院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所学专业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计算机</w:t>
            </w:r>
            <w:r>
              <w:rPr>
                <w:rFonts w:ascii="Arial" w:hAnsi="Arial" w:cs="Arial"/>
                <w:szCs w:val="21"/>
              </w:rPr>
              <w:t>科学与技术</w:t>
            </w:r>
          </w:p>
        </w:tc>
      </w:tr>
      <w:tr w:rsidR="007F2C5E" w:rsidTr="00EF681B">
        <w:trPr>
          <w:cantSplit/>
          <w:trHeight w:val="4787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学生承诺</w:t>
            </w: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</w:t>
            </w:r>
            <w:r>
              <w:rPr>
                <w:rFonts w:hint="eastAsia"/>
              </w:rPr>
              <w:t>毕业设计（论文）活动中遵守学校有关规定，恪守学术规范，在本人的毕业设计（论文）内容除特别注明和引用外，均为本人观点，不存在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，不存在伪造、篡改实验数据。如有违规行为发生我愿承担一切责任，接受学校的处理，并承担相应的法律责任。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100" w:firstLine="504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学生（签名）：张哲先</w:t>
            </w:r>
          </w:p>
          <w:p w:rsidR="007F2C5E" w:rsidRDefault="00EF681B" w:rsidP="007F2C5E">
            <w:pPr>
              <w:spacing w:line="360" w:lineRule="auto"/>
              <w:ind w:firstLineChars="2500" w:firstLine="60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 </w:t>
            </w:r>
            <w:bookmarkStart w:id="0" w:name="_GoBack"/>
            <w:bookmarkEnd w:id="0"/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  <w:tr w:rsidR="007F2C5E" w:rsidTr="00EF681B">
        <w:trPr>
          <w:cantSplit/>
          <w:trHeight w:val="4968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指导教师承诺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我承诺在指导学生</w:t>
            </w:r>
            <w:r>
              <w:rPr>
                <w:rFonts w:hint="eastAsia"/>
              </w:rPr>
              <w:t>毕业设计（论文）活动中遵守学校有关规定，恪守学术规范，经过本人认真核查，</w:t>
            </w:r>
            <w:r>
              <w:rPr>
                <w:rFonts w:ascii="仿宋_GB2312" w:hAnsi="宋体" w:hint="eastAsia"/>
              </w:rPr>
              <w:t>该同学的毕业设计（论文）内容除特别注明和引用外，均为该生本人观点，未发现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，未发现伪造、篡改实验数据的现象。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000" w:firstLine="48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指导教师（签名）：</w:t>
            </w:r>
          </w:p>
          <w:p w:rsidR="007F2C5E" w:rsidRDefault="007F2C5E" w:rsidP="00EC26EE">
            <w:pPr>
              <w:spacing w:line="360" w:lineRule="auto"/>
              <w:ind w:firstLineChars="2900" w:firstLine="696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 w:hint="eastAsia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FD4D5D" w:rsidRPr="007F2C5E" w:rsidRDefault="00FD4D5D" w:rsidP="007F2C5E"/>
    <w:sectPr w:rsidR="00FD4D5D" w:rsidRPr="007F2C5E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D8" w:rsidRDefault="00B23FD8">
      <w:r>
        <w:separator/>
      </w:r>
    </w:p>
  </w:endnote>
  <w:endnote w:type="continuationSeparator" w:id="0">
    <w:p w:rsidR="00B23FD8" w:rsidRDefault="00B2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D8" w:rsidRDefault="00B23FD8">
      <w:r>
        <w:separator/>
      </w:r>
    </w:p>
  </w:footnote>
  <w:footnote w:type="continuationSeparator" w:id="0">
    <w:p w:rsidR="00B23FD8" w:rsidRDefault="00B2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D5D" w:rsidRDefault="00FD4D5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72A27"/>
    <w:rsid w:val="00173D1F"/>
    <w:rsid w:val="00184CC0"/>
    <w:rsid w:val="001B5160"/>
    <w:rsid w:val="001B5766"/>
    <w:rsid w:val="001C022D"/>
    <w:rsid w:val="001E439C"/>
    <w:rsid w:val="0021700D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75C45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C4B98"/>
    <w:rsid w:val="006F1493"/>
    <w:rsid w:val="0071038F"/>
    <w:rsid w:val="007442D5"/>
    <w:rsid w:val="007520B3"/>
    <w:rsid w:val="007524BF"/>
    <w:rsid w:val="007746EE"/>
    <w:rsid w:val="00781C34"/>
    <w:rsid w:val="0079030B"/>
    <w:rsid w:val="00794D6F"/>
    <w:rsid w:val="007A15F5"/>
    <w:rsid w:val="007B512E"/>
    <w:rsid w:val="007C3702"/>
    <w:rsid w:val="007D58C1"/>
    <w:rsid w:val="007F2C5E"/>
    <w:rsid w:val="00807714"/>
    <w:rsid w:val="00821302"/>
    <w:rsid w:val="008214A8"/>
    <w:rsid w:val="0083725C"/>
    <w:rsid w:val="0085561A"/>
    <w:rsid w:val="0087069B"/>
    <w:rsid w:val="008735BD"/>
    <w:rsid w:val="008B1E57"/>
    <w:rsid w:val="008B2F87"/>
    <w:rsid w:val="008D17F2"/>
    <w:rsid w:val="008E516D"/>
    <w:rsid w:val="0092336E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4687"/>
    <w:rsid w:val="00AB5F6E"/>
    <w:rsid w:val="00AF2612"/>
    <w:rsid w:val="00B23FD8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EC26EE"/>
    <w:rsid w:val="00EF681B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D4D5D"/>
    <w:rsid w:val="00FF18BE"/>
    <w:rsid w:val="01286D32"/>
    <w:rsid w:val="124D24D2"/>
    <w:rsid w:val="4623585D"/>
    <w:rsid w:val="50D6570C"/>
    <w:rsid w:val="6AE9560C"/>
    <w:rsid w:val="75E86737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9690D-EB01-4DED-9D06-E5490BC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8">
    <w:name w:val="正文文本缩进 字符"/>
    <w:link w:val="a9"/>
    <w:rPr>
      <w:kern w:val="2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annotation text"/>
    <w:basedOn w:val="a"/>
    <w:pPr>
      <w:jc w:val="left"/>
    </w:pPr>
  </w:style>
  <w:style w:type="paragraph" w:styleId="ad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c"/>
    <w:next w:val="ac"/>
    <w:rPr>
      <w:b/>
      <w:bCs/>
    </w:rPr>
  </w:style>
  <w:style w:type="paragraph" w:styleId="20">
    <w:name w:val="Body Text First Indent 2"/>
    <w:basedOn w:val="a9"/>
    <w:link w:val="2"/>
    <w:pPr>
      <w:ind w:firstLineChars="200" w:firstLine="420"/>
    </w:pPr>
    <w:rPr>
      <w:sz w:val="21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9">
    <w:name w:val="Body Text Indent"/>
    <w:basedOn w:val="a"/>
    <w:link w:val="a8"/>
    <w:pPr>
      <w:spacing w:after="120"/>
      <w:ind w:leftChars="200" w:left="420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3</cp:revision>
  <cp:lastPrinted>2009-04-24T08:31:00Z</cp:lastPrinted>
  <dcterms:created xsi:type="dcterms:W3CDTF">2018-03-22T01:07:00Z</dcterms:created>
  <dcterms:modified xsi:type="dcterms:W3CDTF">2018-03-23T06:41:00Z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